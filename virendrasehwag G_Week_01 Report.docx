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2219" w14:textId="624C5638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BEA72CAD4A7544F2B12AB14CDB0E16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003F3">
            <w:t>Upskill Campus DS&amp;ML Internship Week -1 Report</w:t>
          </w:r>
        </w:sdtContent>
      </w:sdt>
    </w:p>
    <w:p w14:paraId="76F1E7A6" w14:textId="77777777" w:rsidR="007C1802" w:rsidRDefault="00D003F3" w:rsidP="00B823AA">
      <w:pPr>
        <w:pStyle w:val="Title2"/>
      </w:pPr>
      <w:r>
        <w:t>Jaganmohan Reddy Bondala,</w:t>
      </w:r>
      <w:r w:rsidR="007C1802">
        <w:t xml:space="preserve"> </w:t>
      </w:r>
    </w:p>
    <w:p w14:paraId="5B51CDAE" w14:textId="3950B5A1" w:rsidR="00B823AA" w:rsidRDefault="00D003F3" w:rsidP="00B823AA">
      <w:pPr>
        <w:pStyle w:val="Title2"/>
      </w:pPr>
      <w:r>
        <w:t>Data Science Stream</w:t>
      </w:r>
      <w:r w:rsidR="007C1802">
        <w:t>,</w:t>
      </w:r>
    </w:p>
    <w:p w14:paraId="143367BF" w14:textId="27D4234F" w:rsidR="007C1802" w:rsidRDefault="007C1802" w:rsidP="00B823AA">
      <w:pPr>
        <w:pStyle w:val="Title2"/>
      </w:pPr>
      <w:r>
        <w:t>Bachelor Of Technology,</w:t>
      </w:r>
    </w:p>
    <w:p w14:paraId="6C4C852E" w14:textId="146C105D" w:rsidR="00E81978" w:rsidRDefault="00D003F3" w:rsidP="00B823AA">
      <w:pPr>
        <w:pStyle w:val="Title2"/>
      </w:pPr>
      <w:r>
        <w:t>Madanapalle Institute of technology and Science, Madanapalle</w:t>
      </w:r>
    </w:p>
    <w:sdt>
      <w:sdtPr>
        <w:alias w:val="Author Note:"/>
        <w:tag w:val="Author Note:"/>
        <w:id w:val="266668659"/>
        <w:placeholder>
          <w:docPart w:val="0F8A3E4CD98E4613A8B7DF905DAD737F"/>
        </w:placeholder>
        <w:temporary/>
        <w:showingPlcHdr/>
        <w15:appearance w15:val="hidden"/>
      </w:sdtPr>
      <w:sdtContent>
        <w:p w14:paraId="4E9E15B2" w14:textId="77777777" w:rsidR="00E81978" w:rsidRDefault="005D3A03">
          <w:pPr>
            <w:pStyle w:val="Title"/>
          </w:pPr>
          <w:r>
            <w:t>Author Note</w:t>
          </w:r>
        </w:p>
      </w:sdtContent>
    </w:sdt>
    <w:p w14:paraId="21B31B5E" w14:textId="04562C95" w:rsidR="00E81978" w:rsidRDefault="00D003F3" w:rsidP="00B823AA">
      <w:pPr>
        <w:pStyle w:val="Title2"/>
      </w:pPr>
      <w:r>
        <w:t>Madanapalle Institute of Technology and Science, Madanpalle</w:t>
      </w:r>
      <w:r>
        <w:br/>
        <w:t>Pincode: 517325</w:t>
      </w:r>
    </w:p>
    <w:p w14:paraId="6F2DA67C" w14:textId="4C55E9C8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4C21AA057F35405CA2E0637BFFD13A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003F3">
            <w:t>Upskill Campus DS&amp;ML Internship Week -1 Report</w:t>
          </w:r>
        </w:sdtContent>
      </w:sdt>
    </w:p>
    <w:p w14:paraId="7A920858" w14:textId="5ECF96F9" w:rsidR="00E81978" w:rsidRDefault="00C238CA">
      <w:pPr>
        <w:pStyle w:val="Heading1"/>
      </w:pPr>
      <w:r>
        <w:t>INTRODUCTION</w:t>
      </w:r>
    </w:p>
    <w:p w14:paraId="1B1302EA" w14:textId="77777777" w:rsidR="00631F5C" w:rsidRDefault="00C238CA">
      <w:r>
        <w:t xml:space="preserve">Being a Data Science </w:t>
      </w:r>
      <w:proofErr w:type="gramStart"/>
      <w:r>
        <w:t>student ,</w:t>
      </w:r>
      <w:proofErr w:type="gramEnd"/>
      <w:r>
        <w:t xml:space="preserve"> It is very important to work for Internships and get exposure to the Industrial work experience. In that process only I have chosen this Internship.</w:t>
      </w:r>
    </w:p>
    <w:p w14:paraId="4F570C1B" w14:textId="7FC09B4E" w:rsidR="00E81978" w:rsidRDefault="00C238CA" w:rsidP="00631F5C">
      <w:pPr>
        <w:ind w:firstLine="0"/>
      </w:pPr>
      <w:r>
        <w:t xml:space="preserve"> </w:t>
      </w:r>
    </w:p>
    <w:p w14:paraId="597856A0" w14:textId="1648713B" w:rsidR="00E81978" w:rsidRPr="00C31D30" w:rsidRDefault="00C238CA" w:rsidP="00C31D30">
      <w:pPr>
        <w:pStyle w:val="Heading2"/>
      </w:pPr>
      <w:r>
        <w:t>Experience</w:t>
      </w:r>
    </w:p>
    <w:p w14:paraId="78A02AC3" w14:textId="43726BD3" w:rsidR="00E81978" w:rsidRDefault="00C238CA">
      <w:pPr>
        <w:pStyle w:val="NoSpacing"/>
      </w:pPr>
      <w:r>
        <w:t>This is still starting phase of the internship and I have started slowly being familiar with the topics like Data Science and Machine Learning. The explanation was very understanding to me.</w:t>
      </w:r>
    </w:p>
    <w:p w14:paraId="33957799" w14:textId="2005F6D8" w:rsidR="00355DCA" w:rsidRPr="00C31D30" w:rsidRDefault="00631F5C" w:rsidP="00C238CA">
      <w:pPr>
        <w:pStyle w:val="Heading3"/>
        <w:ind w:firstLine="0"/>
      </w:pPr>
      <w:r>
        <w:t>Content</w:t>
      </w:r>
    </w:p>
    <w:p w14:paraId="0819ECB2" w14:textId="52C3C80D" w:rsidR="00E81978" w:rsidRDefault="00631F5C" w:rsidP="00631F5C">
      <w:pPr>
        <w:ind w:firstLine="0"/>
        <w:rPr>
          <w:b/>
          <w:bCs/>
        </w:rPr>
      </w:pPr>
      <w:r>
        <w:t xml:space="preserve">The content which had delivered was quite interesting and made enthusiastic to learn other concepts in that field. It was explained in a clean and neat manner that every learner can understand very well. </w:t>
      </w:r>
    </w:p>
    <w:p w14:paraId="659A2069" w14:textId="5F828D64" w:rsidR="00355DCA" w:rsidRDefault="00631F5C" w:rsidP="00631F5C">
      <w:pPr>
        <w:pStyle w:val="Heading4"/>
        <w:ind w:firstLine="0"/>
      </w:pPr>
      <w:r>
        <w:t>Challenges and Hurdles</w:t>
      </w:r>
    </w:p>
    <w:p w14:paraId="2F8E4494" w14:textId="78D1DE91" w:rsidR="00631F5C" w:rsidRDefault="00631F5C" w:rsidP="00631F5C">
      <w:pPr>
        <w:pStyle w:val="ListParagraph"/>
        <w:numPr>
          <w:ilvl w:val="0"/>
          <w:numId w:val="16"/>
        </w:numPr>
      </w:pPr>
      <w:r>
        <w:t>I have faced some difficulty in understanding the topic Machine Learning because that was totally a different topic from my curriculum till now.</w:t>
      </w:r>
    </w:p>
    <w:p w14:paraId="0CB6B944" w14:textId="648892E7" w:rsidR="00631F5C" w:rsidRPr="00631F5C" w:rsidRDefault="00631F5C" w:rsidP="00631F5C">
      <w:pPr>
        <w:pStyle w:val="ListParagraph"/>
        <w:numPr>
          <w:ilvl w:val="0"/>
          <w:numId w:val="16"/>
        </w:numPr>
      </w:pPr>
      <w:r>
        <w:t>But now I became familiar with all the topics and feeling confident about performing this internship very perfectly.</w:t>
      </w:r>
    </w:p>
    <w:p w14:paraId="2324CCE9" w14:textId="3729AF86" w:rsidR="00355DCA" w:rsidRPr="00631F5C" w:rsidRDefault="00631F5C" w:rsidP="00631F5C">
      <w:pPr>
        <w:pStyle w:val="Heading5"/>
        <w:ind w:firstLine="0"/>
        <w:rPr>
          <w:b/>
          <w:bCs/>
        </w:rPr>
      </w:pPr>
      <w:r>
        <w:rPr>
          <w:b/>
          <w:bCs/>
        </w:rPr>
        <w:t xml:space="preserve">Lessons </w:t>
      </w:r>
      <w:r w:rsidRPr="00631F5C">
        <w:rPr>
          <w:b/>
          <w:bCs/>
        </w:rPr>
        <w:t>Learn</w:t>
      </w:r>
      <w:r>
        <w:rPr>
          <w:b/>
          <w:bCs/>
        </w:rPr>
        <w:t>ed</w:t>
      </w:r>
    </w:p>
    <w:p w14:paraId="2B893991" w14:textId="240D16C9" w:rsidR="00631F5C" w:rsidRDefault="00631F5C">
      <w:r>
        <w:t>I have learnt that Machine Learning and Data Science are topics which are related to the predictions and algorithms</w:t>
      </w:r>
      <w:r w:rsidR="007C1802">
        <w:t>. I have learnt a clear roadmap for learning Data Science and get into a successful career.</w:t>
      </w:r>
    </w:p>
    <w:p w14:paraId="714ABEB8" w14:textId="255A27DE" w:rsidR="007C1802" w:rsidRDefault="007C1802" w:rsidP="007C1802">
      <w:r>
        <w:t>Jaganmohan Reddy Bondala</w:t>
      </w:r>
    </w:p>
    <w:sectPr w:rsidR="007C180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2E7EA" w14:textId="77777777" w:rsidR="00EA1C9C" w:rsidRDefault="00EA1C9C">
      <w:pPr>
        <w:spacing w:line="240" w:lineRule="auto"/>
      </w:pPr>
      <w:r>
        <w:separator/>
      </w:r>
    </w:p>
    <w:p w14:paraId="3DC7CB48" w14:textId="77777777" w:rsidR="00EA1C9C" w:rsidRDefault="00EA1C9C"/>
  </w:endnote>
  <w:endnote w:type="continuationSeparator" w:id="0">
    <w:p w14:paraId="6DBB56AB" w14:textId="77777777" w:rsidR="00EA1C9C" w:rsidRDefault="00EA1C9C">
      <w:pPr>
        <w:spacing w:line="240" w:lineRule="auto"/>
      </w:pPr>
      <w:r>
        <w:continuationSeparator/>
      </w:r>
    </w:p>
    <w:p w14:paraId="46F8C440" w14:textId="77777777" w:rsidR="00EA1C9C" w:rsidRDefault="00EA1C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D9739" w14:textId="77777777" w:rsidR="00EA1C9C" w:rsidRDefault="00EA1C9C">
      <w:pPr>
        <w:spacing w:line="240" w:lineRule="auto"/>
      </w:pPr>
      <w:r>
        <w:separator/>
      </w:r>
    </w:p>
    <w:p w14:paraId="091F4685" w14:textId="77777777" w:rsidR="00EA1C9C" w:rsidRDefault="00EA1C9C"/>
  </w:footnote>
  <w:footnote w:type="continuationSeparator" w:id="0">
    <w:p w14:paraId="465045A1" w14:textId="77777777" w:rsidR="00EA1C9C" w:rsidRDefault="00EA1C9C">
      <w:pPr>
        <w:spacing w:line="240" w:lineRule="auto"/>
      </w:pPr>
      <w:r>
        <w:continuationSeparator/>
      </w:r>
    </w:p>
    <w:p w14:paraId="108BFC32" w14:textId="77777777" w:rsidR="00EA1C9C" w:rsidRDefault="00EA1C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E3BF" w14:textId="2733E99E" w:rsidR="00E81978" w:rsidRDefault="00C238CA">
    <w:pPr>
      <w:pStyle w:val="Header"/>
    </w:pPr>
    <w:sdt>
      <w:sdtPr>
        <w:alias w:val="Running head"/>
        <w:tag w:val=""/>
        <w:id w:val="12739865"/>
        <w:placeholder>
          <w:docPart w:val="8B897297E80F49CA8386E0965DC969C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C238CA">
          <w:t>DATA SCIENCE &amp; MACHINE LEARNING INTERNSHIP OF DURATION 6 WEEKS</w:t>
        </w:r>
        <w:r w:rsidRPr="00C238CA">
          <w:tab/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7C6858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DB18" w14:textId="329D3322" w:rsidR="00E81978" w:rsidRDefault="00C238CA">
    <w:pPr>
      <w:pStyle w:val="Header"/>
      <w:rPr>
        <w:rStyle w:val="Strong"/>
      </w:rPr>
    </w:pPr>
    <w:r>
      <w:t>DATA SCIENCE &amp; MACHINE LEARNING INTERNSHIP OF DURATION 6 WEEKS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7C6858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FFB2466"/>
    <w:multiLevelType w:val="hybridMultilevel"/>
    <w:tmpl w:val="3280E1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3373478">
    <w:abstractNumId w:val="9"/>
  </w:num>
  <w:num w:numId="2" w16cid:durableId="672873276">
    <w:abstractNumId w:val="7"/>
  </w:num>
  <w:num w:numId="3" w16cid:durableId="110901888">
    <w:abstractNumId w:val="6"/>
  </w:num>
  <w:num w:numId="4" w16cid:durableId="1262446918">
    <w:abstractNumId w:val="5"/>
  </w:num>
  <w:num w:numId="5" w16cid:durableId="223028353">
    <w:abstractNumId w:val="4"/>
  </w:num>
  <w:num w:numId="6" w16cid:durableId="1802767359">
    <w:abstractNumId w:val="8"/>
  </w:num>
  <w:num w:numId="7" w16cid:durableId="28530622">
    <w:abstractNumId w:val="3"/>
  </w:num>
  <w:num w:numId="8" w16cid:durableId="1909918411">
    <w:abstractNumId w:val="2"/>
  </w:num>
  <w:num w:numId="9" w16cid:durableId="1514808416">
    <w:abstractNumId w:val="1"/>
  </w:num>
  <w:num w:numId="10" w16cid:durableId="426771239">
    <w:abstractNumId w:val="0"/>
  </w:num>
  <w:num w:numId="11" w16cid:durableId="50620332">
    <w:abstractNumId w:val="9"/>
    <w:lvlOverride w:ilvl="0">
      <w:startOverride w:val="1"/>
    </w:lvlOverride>
  </w:num>
  <w:num w:numId="12" w16cid:durableId="926766510">
    <w:abstractNumId w:val="14"/>
  </w:num>
  <w:num w:numId="13" w16cid:durableId="1396010288">
    <w:abstractNumId w:val="12"/>
  </w:num>
  <w:num w:numId="14" w16cid:durableId="1893693797">
    <w:abstractNumId w:val="11"/>
  </w:num>
  <w:num w:numId="15" w16cid:durableId="1649556611">
    <w:abstractNumId w:val="13"/>
  </w:num>
  <w:num w:numId="16" w16cid:durableId="15445163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58"/>
    <w:rsid w:val="000D3F41"/>
    <w:rsid w:val="00355DCA"/>
    <w:rsid w:val="00551A02"/>
    <w:rsid w:val="005534FA"/>
    <w:rsid w:val="005D3A03"/>
    <w:rsid w:val="00631F5C"/>
    <w:rsid w:val="00743242"/>
    <w:rsid w:val="007C1802"/>
    <w:rsid w:val="007C6858"/>
    <w:rsid w:val="008002C0"/>
    <w:rsid w:val="008C5323"/>
    <w:rsid w:val="009A6A3B"/>
    <w:rsid w:val="00B823AA"/>
    <w:rsid w:val="00BA45DB"/>
    <w:rsid w:val="00BF4184"/>
    <w:rsid w:val="00C0601E"/>
    <w:rsid w:val="00C238CA"/>
    <w:rsid w:val="00C31D30"/>
    <w:rsid w:val="00CD6E39"/>
    <w:rsid w:val="00CF6E91"/>
    <w:rsid w:val="00D003F3"/>
    <w:rsid w:val="00D85B68"/>
    <w:rsid w:val="00E6004D"/>
    <w:rsid w:val="00E81978"/>
    <w:rsid w:val="00EA1C9C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E67E4"/>
  <w15:chartTrackingRefBased/>
  <w15:docId w15:val="{91E96FDC-4302-48BD-A037-44927CDC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A72CAD4A7544F2B12AB14CDB0E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18975-1D4F-4628-BF28-221388BE95B9}"/>
      </w:docPartPr>
      <w:docPartBody>
        <w:p w:rsidR="00750106" w:rsidRDefault="0044778C">
          <w:pPr>
            <w:pStyle w:val="BEA72CAD4A7544F2B12AB14CDB0E16AF"/>
          </w:pPr>
          <w:r>
            <w:t>[Title Here, up to 12 Words, on One to Two Lines]</w:t>
          </w:r>
        </w:p>
      </w:docPartBody>
    </w:docPart>
    <w:docPart>
      <w:docPartPr>
        <w:name w:val="0F8A3E4CD98E4613A8B7DF905DAD7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25994-36DB-4573-9E1D-AA2FC5136743}"/>
      </w:docPartPr>
      <w:docPartBody>
        <w:p w:rsidR="00750106" w:rsidRDefault="0044778C">
          <w:pPr>
            <w:pStyle w:val="0F8A3E4CD98E4613A8B7DF905DAD737F"/>
          </w:pPr>
          <w:r>
            <w:t>Author Note</w:t>
          </w:r>
        </w:p>
      </w:docPartBody>
    </w:docPart>
    <w:docPart>
      <w:docPartPr>
        <w:name w:val="4C21AA057F35405CA2E0637BFFD13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2D06F-B836-4DD9-BD16-125B585ACA76}"/>
      </w:docPartPr>
      <w:docPartBody>
        <w:p w:rsidR="00750106" w:rsidRDefault="0044778C">
          <w:pPr>
            <w:pStyle w:val="4C21AA057F35405CA2E0637BFFD13AB0"/>
          </w:pPr>
          <w:r>
            <w:t>[Title Here, up to 12 Words, on One to Two Lines]</w:t>
          </w:r>
        </w:p>
      </w:docPartBody>
    </w:docPart>
    <w:docPart>
      <w:docPartPr>
        <w:name w:val="8B897297E80F49CA8386E0965DC96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2E63C-35AB-4426-94F4-1E204023FE78}"/>
      </w:docPartPr>
      <w:docPartBody>
        <w:p w:rsidR="00750106" w:rsidRDefault="0044778C">
          <w:pPr>
            <w:pStyle w:val="8B897297E80F49CA8386E0965DC969C2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78C"/>
    <w:rsid w:val="0044778C"/>
    <w:rsid w:val="00750106"/>
    <w:rsid w:val="008C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72CAD4A7544F2B12AB14CDB0E16AF">
    <w:name w:val="BEA72CAD4A7544F2B12AB14CDB0E16AF"/>
  </w:style>
  <w:style w:type="paragraph" w:customStyle="1" w:styleId="5F8C3E2EF59C46F586E4197DF7D3DC56">
    <w:name w:val="5F8C3E2EF59C46F586E4197DF7D3DC56"/>
  </w:style>
  <w:style w:type="paragraph" w:customStyle="1" w:styleId="493ED0D272364383965FFA69578A9930">
    <w:name w:val="493ED0D272364383965FFA69578A9930"/>
  </w:style>
  <w:style w:type="paragraph" w:customStyle="1" w:styleId="0F8A3E4CD98E4613A8B7DF905DAD737F">
    <w:name w:val="0F8A3E4CD98E4613A8B7DF905DAD737F"/>
  </w:style>
  <w:style w:type="paragraph" w:customStyle="1" w:styleId="04CE2B92EF6146E294213BB87BD0C917">
    <w:name w:val="04CE2B92EF6146E294213BB87BD0C917"/>
  </w:style>
  <w:style w:type="paragraph" w:customStyle="1" w:styleId="9EF2CF685F10496DA8B57E950DAA27BB">
    <w:name w:val="9EF2CF685F10496DA8B57E950DAA27BB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E3D19962BE894ED589376250320AFACF">
    <w:name w:val="E3D19962BE894ED589376250320AFACF"/>
  </w:style>
  <w:style w:type="paragraph" w:customStyle="1" w:styleId="E247CE73CB004A24ADCDCBE218053E7B">
    <w:name w:val="E247CE73CB004A24ADCDCBE218053E7B"/>
  </w:style>
  <w:style w:type="paragraph" w:customStyle="1" w:styleId="4C21AA057F35405CA2E0637BFFD13AB0">
    <w:name w:val="4C21AA057F35405CA2E0637BFFD13AB0"/>
  </w:style>
  <w:style w:type="paragraph" w:customStyle="1" w:styleId="4057FFA7EB3F43A692147CDC2B86BDC8">
    <w:name w:val="4057FFA7EB3F43A692147CDC2B86BDC8"/>
  </w:style>
  <w:style w:type="paragraph" w:customStyle="1" w:styleId="16D20182708B481CA5ACD69D7DF0F673">
    <w:name w:val="16D20182708B481CA5ACD69D7DF0F673"/>
  </w:style>
  <w:style w:type="paragraph" w:customStyle="1" w:styleId="591C3A92140F4F12B26DFBEC0584477A">
    <w:name w:val="591C3A92140F4F12B26DFBEC0584477A"/>
  </w:style>
  <w:style w:type="paragraph" w:customStyle="1" w:styleId="8A59A7AE4A48488AB0977DADB6F864B9">
    <w:name w:val="8A59A7AE4A48488AB0977DADB6F864B9"/>
  </w:style>
  <w:style w:type="paragraph" w:customStyle="1" w:styleId="C56FE67F917346559DFC0822E053E0AC">
    <w:name w:val="C56FE67F917346559DFC0822E053E0AC"/>
  </w:style>
  <w:style w:type="paragraph" w:customStyle="1" w:styleId="D4D2EC5C379343D8BE569B959352D72C">
    <w:name w:val="D4D2EC5C379343D8BE569B959352D72C"/>
  </w:style>
  <w:style w:type="paragraph" w:customStyle="1" w:styleId="676634A069004DE0B3F0431BF3A0C893">
    <w:name w:val="676634A069004DE0B3F0431BF3A0C893"/>
  </w:style>
  <w:style w:type="paragraph" w:customStyle="1" w:styleId="F8378735564745E7840892C2B171DC97">
    <w:name w:val="F8378735564745E7840892C2B171DC97"/>
  </w:style>
  <w:style w:type="paragraph" w:customStyle="1" w:styleId="587E66D291694F5FBBC0ADC22734E50B">
    <w:name w:val="587E66D291694F5FBBC0ADC22734E50B"/>
  </w:style>
  <w:style w:type="paragraph" w:customStyle="1" w:styleId="098E23775D7E46B2943A6EEE5886D570">
    <w:name w:val="098E23775D7E46B2943A6EEE5886D570"/>
  </w:style>
  <w:style w:type="paragraph" w:customStyle="1" w:styleId="BA4CAD53B8F5485E9EB386B8D98D1070">
    <w:name w:val="BA4CAD53B8F5485E9EB386B8D98D1070"/>
  </w:style>
  <w:style w:type="paragraph" w:customStyle="1" w:styleId="EEA809D7F7164BCE9F1D9CA9F886F0EF">
    <w:name w:val="EEA809D7F7164BCE9F1D9CA9F886F0EF"/>
  </w:style>
  <w:style w:type="paragraph" w:customStyle="1" w:styleId="70AB15BC4B4A413E84B600DA9C16F001">
    <w:name w:val="70AB15BC4B4A413E84B600DA9C16F001"/>
  </w:style>
  <w:style w:type="paragraph" w:customStyle="1" w:styleId="7F64F77FDC1E46899763A667C96471DE">
    <w:name w:val="7F64F77FDC1E46899763A667C96471DE"/>
  </w:style>
  <w:style w:type="paragraph" w:customStyle="1" w:styleId="FD205DA45819423EB7A1D32C36A6A397">
    <w:name w:val="FD205DA45819423EB7A1D32C36A6A397"/>
  </w:style>
  <w:style w:type="paragraph" w:customStyle="1" w:styleId="01A90492F2114F438CAC24DF509DEC45">
    <w:name w:val="01A90492F2114F438CAC24DF509DEC45"/>
  </w:style>
  <w:style w:type="paragraph" w:customStyle="1" w:styleId="0A372347026A40B3A104BB9F149182BB">
    <w:name w:val="0A372347026A40B3A104BB9F149182BB"/>
  </w:style>
  <w:style w:type="paragraph" w:customStyle="1" w:styleId="E1371E9B77A84B8A9372B80718B23717">
    <w:name w:val="E1371E9B77A84B8A9372B80718B23717"/>
  </w:style>
  <w:style w:type="paragraph" w:customStyle="1" w:styleId="B3213C359FF641629EA5FBA48C64BD8F">
    <w:name w:val="B3213C359FF641629EA5FBA48C64BD8F"/>
  </w:style>
  <w:style w:type="paragraph" w:customStyle="1" w:styleId="BCE161615774435889C7CEDE80141A0F">
    <w:name w:val="BCE161615774435889C7CEDE80141A0F"/>
  </w:style>
  <w:style w:type="paragraph" w:customStyle="1" w:styleId="34120C8CA8F54EED80F974BFA714988B">
    <w:name w:val="34120C8CA8F54EED80F974BFA714988B"/>
  </w:style>
  <w:style w:type="paragraph" w:customStyle="1" w:styleId="E48C14AE31B94BEEA6C8E0A52FE473B0">
    <w:name w:val="E48C14AE31B94BEEA6C8E0A52FE473B0"/>
  </w:style>
  <w:style w:type="paragraph" w:customStyle="1" w:styleId="4DE7BF7134CA4BB698DCAFC3D49624DC">
    <w:name w:val="4DE7BF7134CA4BB698DCAFC3D49624DC"/>
  </w:style>
  <w:style w:type="paragraph" w:customStyle="1" w:styleId="D94A95E8D774467DAB39AE2FD0A36A16">
    <w:name w:val="D94A95E8D774467DAB39AE2FD0A36A16"/>
  </w:style>
  <w:style w:type="paragraph" w:customStyle="1" w:styleId="0E1C1EFC76494B7196862BFFA519C5A9">
    <w:name w:val="0E1C1EFC76494B7196862BFFA519C5A9"/>
  </w:style>
  <w:style w:type="paragraph" w:customStyle="1" w:styleId="594598F8CF334441A7CD746B74EF9D1A">
    <w:name w:val="594598F8CF334441A7CD746B74EF9D1A"/>
  </w:style>
  <w:style w:type="paragraph" w:customStyle="1" w:styleId="DFAE182FB5864DBA8427B27B0D0B59C0">
    <w:name w:val="DFAE182FB5864DBA8427B27B0D0B59C0"/>
  </w:style>
  <w:style w:type="paragraph" w:customStyle="1" w:styleId="66D45B3D698B48219B0A44AAE9C5F415">
    <w:name w:val="66D45B3D698B48219B0A44AAE9C5F415"/>
  </w:style>
  <w:style w:type="paragraph" w:customStyle="1" w:styleId="3062E309F4C1452EB19D2275E71F6221">
    <w:name w:val="3062E309F4C1452EB19D2275E71F6221"/>
  </w:style>
  <w:style w:type="paragraph" w:customStyle="1" w:styleId="840ED812EEEF4032989F2FE1439DE79B">
    <w:name w:val="840ED812EEEF4032989F2FE1439DE79B"/>
  </w:style>
  <w:style w:type="paragraph" w:customStyle="1" w:styleId="B5C73DAB50454F0A90DAF95CB1DAC8C5">
    <w:name w:val="B5C73DAB50454F0A90DAF95CB1DAC8C5"/>
  </w:style>
  <w:style w:type="paragraph" w:customStyle="1" w:styleId="0DBA159E274641AAA4D88A5279CF49EC">
    <w:name w:val="0DBA159E274641AAA4D88A5279CF49EC"/>
  </w:style>
  <w:style w:type="paragraph" w:customStyle="1" w:styleId="C773ADBE0CB94E6894BD2B09265ABAFC">
    <w:name w:val="C773ADBE0CB94E6894BD2B09265ABAFC"/>
  </w:style>
  <w:style w:type="paragraph" w:customStyle="1" w:styleId="79FD1BDAB81D4C5DBF41516B9C4CACCE">
    <w:name w:val="79FD1BDAB81D4C5DBF41516B9C4CACCE"/>
  </w:style>
  <w:style w:type="paragraph" w:customStyle="1" w:styleId="1B228549F780455593EDB0506455FC22">
    <w:name w:val="1B228549F780455593EDB0506455FC22"/>
  </w:style>
  <w:style w:type="paragraph" w:customStyle="1" w:styleId="7CD5A0CDC561494C968EBE836FFFD9DD">
    <w:name w:val="7CD5A0CDC561494C968EBE836FFFD9DD"/>
  </w:style>
  <w:style w:type="paragraph" w:customStyle="1" w:styleId="56BD437A0045473CB0F7FF9E51B857EF">
    <w:name w:val="56BD437A0045473CB0F7FF9E51B857EF"/>
  </w:style>
  <w:style w:type="paragraph" w:customStyle="1" w:styleId="831F1213B710496AA48A4515C6290CA5">
    <w:name w:val="831F1213B710496AA48A4515C6290CA5"/>
  </w:style>
  <w:style w:type="paragraph" w:customStyle="1" w:styleId="D82EE9A6A0814C0BB8D76564ADA7283D">
    <w:name w:val="D82EE9A6A0814C0BB8D76564ADA7283D"/>
  </w:style>
  <w:style w:type="paragraph" w:customStyle="1" w:styleId="97BD2A7F1A324B6B9AE9A7A4A5C2957B">
    <w:name w:val="97BD2A7F1A324B6B9AE9A7A4A5C2957B"/>
  </w:style>
  <w:style w:type="paragraph" w:customStyle="1" w:styleId="FF57A2A5D32A4D4BADF6F6D3EC65760B">
    <w:name w:val="FF57A2A5D32A4D4BADF6F6D3EC65760B"/>
  </w:style>
  <w:style w:type="paragraph" w:customStyle="1" w:styleId="9DA1F82CD8A5401C93CB1BD518BBE3E8">
    <w:name w:val="9DA1F82CD8A5401C93CB1BD518BBE3E8"/>
  </w:style>
  <w:style w:type="paragraph" w:customStyle="1" w:styleId="7B83E19B949544FDA4240247DE0EFA19">
    <w:name w:val="7B83E19B949544FDA4240247DE0EFA19"/>
  </w:style>
  <w:style w:type="paragraph" w:customStyle="1" w:styleId="1750E43703F542B2889E0AB087C56E9E">
    <w:name w:val="1750E43703F542B2889E0AB087C56E9E"/>
  </w:style>
  <w:style w:type="paragraph" w:customStyle="1" w:styleId="2587DC09FFC1440EBD6FD9DE3225EA9F">
    <w:name w:val="2587DC09FFC1440EBD6FD9DE3225EA9F"/>
  </w:style>
  <w:style w:type="paragraph" w:customStyle="1" w:styleId="5C7A6C6EF2094C4EA377BE308A0FF2B0">
    <w:name w:val="5C7A6C6EF2094C4EA377BE308A0FF2B0"/>
  </w:style>
  <w:style w:type="paragraph" w:customStyle="1" w:styleId="ADE262E6036C490CB154A1566E40ADF2">
    <w:name w:val="ADE262E6036C490CB154A1566E40ADF2"/>
  </w:style>
  <w:style w:type="paragraph" w:customStyle="1" w:styleId="542FD6DE37B54F45A60C1F772B265C85">
    <w:name w:val="542FD6DE37B54F45A60C1F772B265C85"/>
  </w:style>
  <w:style w:type="paragraph" w:customStyle="1" w:styleId="6714892CE7DC4693B066EA8754B6B5A4">
    <w:name w:val="6714892CE7DC4693B066EA8754B6B5A4"/>
  </w:style>
  <w:style w:type="paragraph" w:customStyle="1" w:styleId="C20D4AA88F1F46D6A4612C248D8631E5">
    <w:name w:val="C20D4AA88F1F46D6A4612C248D8631E5"/>
  </w:style>
  <w:style w:type="paragraph" w:customStyle="1" w:styleId="B5AD53BDEAC945C3AB15766FCBA249B2">
    <w:name w:val="B5AD53BDEAC945C3AB15766FCBA249B2"/>
  </w:style>
  <w:style w:type="paragraph" w:customStyle="1" w:styleId="F443031F4A6A4765A01EFB15A6FD158F">
    <w:name w:val="F443031F4A6A4765A01EFB15A6FD158F"/>
  </w:style>
  <w:style w:type="paragraph" w:customStyle="1" w:styleId="8B897297E80F49CA8386E0965DC969C2">
    <w:name w:val="8B897297E80F49CA8386E0965DC969C2"/>
  </w:style>
  <w:style w:type="paragraph" w:customStyle="1" w:styleId="FCB38754D13A4CB7B0B0719A69EEB7BE">
    <w:name w:val="FCB38754D13A4CB7B0B0719A69EEB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DATA SCIENCE &amp; MACHINE LEARNING INTERNSHIP OF DURATION 6 WEEKS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2048A-F28F-4FD1-875D-ACB08D79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 Campus DS&amp;ML Internship Week -1 Report</dc:title>
  <dc:subject/>
  <dc:creator>Windows User</dc:creator>
  <cp:keywords/>
  <dc:description/>
  <cp:lastModifiedBy>Jaganmohanreddy Bondala</cp:lastModifiedBy>
  <cp:revision>2</cp:revision>
  <dcterms:created xsi:type="dcterms:W3CDTF">2023-06-02T13:49:00Z</dcterms:created>
  <dcterms:modified xsi:type="dcterms:W3CDTF">2023-06-02T13:49:00Z</dcterms:modified>
</cp:coreProperties>
</file>