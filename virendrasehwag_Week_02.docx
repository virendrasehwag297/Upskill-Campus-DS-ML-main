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2219" w14:textId="17AF0410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BEA72CAD4A7544F2B12AB14CDB0E16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003F3">
            <w:t>Upskill Campus DS&amp;ML Internship Week -</w:t>
          </w:r>
          <w:r w:rsidR="005F1D86">
            <w:t>2</w:t>
          </w:r>
          <w:r w:rsidR="00D003F3">
            <w:t xml:space="preserve"> Report</w:t>
          </w:r>
        </w:sdtContent>
      </w:sdt>
    </w:p>
    <w:p w14:paraId="76F1E7A6" w14:textId="77777777" w:rsidR="007C1802" w:rsidRDefault="00D003F3" w:rsidP="00B823AA">
      <w:pPr>
        <w:pStyle w:val="Title2"/>
      </w:pPr>
      <w:r>
        <w:t>Jaganmohan Reddy Bondala,</w:t>
      </w:r>
      <w:r w:rsidR="007C1802">
        <w:t xml:space="preserve"> </w:t>
      </w:r>
    </w:p>
    <w:p w14:paraId="5B51CDAE" w14:textId="3950B5A1" w:rsidR="00B823AA" w:rsidRDefault="00D003F3" w:rsidP="00B823AA">
      <w:pPr>
        <w:pStyle w:val="Title2"/>
      </w:pPr>
      <w:r>
        <w:t>Data Science Stream</w:t>
      </w:r>
      <w:r w:rsidR="007C1802">
        <w:t>,</w:t>
      </w:r>
    </w:p>
    <w:p w14:paraId="143367BF" w14:textId="27D4234F" w:rsidR="007C1802" w:rsidRDefault="007C1802" w:rsidP="00B823AA">
      <w:pPr>
        <w:pStyle w:val="Title2"/>
      </w:pPr>
      <w:r>
        <w:t>Bachelor Of Technology,</w:t>
      </w:r>
    </w:p>
    <w:p w14:paraId="6C4C852E" w14:textId="146C105D" w:rsidR="00E81978" w:rsidRDefault="00D003F3" w:rsidP="00B823AA">
      <w:pPr>
        <w:pStyle w:val="Title2"/>
      </w:pPr>
      <w:r>
        <w:t>Madanapalle Institute of technology and Science, Madanapalle</w:t>
      </w:r>
    </w:p>
    <w:sdt>
      <w:sdtPr>
        <w:alias w:val="Author Note:"/>
        <w:tag w:val="Author Note:"/>
        <w:id w:val="266668659"/>
        <w:placeholder>
          <w:docPart w:val="0F8A3E4CD98E4613A8B7DF905DAD737F"/>
        </w:placeholder>
        <w:temporary/>
        <w:showingPlcHdr/>
        <w15:appearance w15:val="hidden"/>
      </w:sdtPr>
      <w:sdtContent>
        <w:p w14:paraId="4E9E15B2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21B31B5E" w14:textId="04562C95" w:rsidR="00E81978" w:rsidRDefault="00D003F3" w:rsidP="00B823AA">
      <w:pPr>
        <w:pStyle w:val="Title2"/>
      </w:pPr>
      <w:r>
        <w:t>Madanapalle Institute of Technology and Science, Madanpalle</w:t>
      </w:r>
      <w:r>
        <w:br/>
        <w:t>Pincode: 517325</w:t>
      </w:r>
    </w:p>
    <w:p w14:paraId="6F2DA67C" w14:textId="77E19EF7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4C21AA057F35405CA2E0637BFFD13A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F1D86">
            <w:t>Upskill Campus DS&amp;ML Internship Week -2 Report</w:t>
          </w:r>
        </w:sdtContent>
      </w:sdt>
    </w:p>
    <w:p w14:paraId="7A920858" w14:textId="5ECF96F9" w:rsidR="00E81978" w:rsidRDefault="00C238CA">
      <w:pPr>
        <w:pStyle w:val="Heading1"/>
      </w:pPr>
      <w:r>
        <w:t>INTRODUCTION</w:t>
      </w:r>
    </w:p>
    <w:p w14:paraId="1B1302EA" w14:textId="77777777" w:rsidR="00631F5C" w:rsidRDefault="00C238CA">
      <w:r>
        <w:t xml:space="preserve">Being a Data Science </w:t>
      </w:r>
      <w:proofErr w:type="gramStart"/>
      <w:r>
        <w:t>student ,</w:t>
      </w:r>
      <w:proofErr w:type="gramEnd"/>
      <w:r>
        <w:t xml:space="preserve"> It is very important to work for Internships and get exposure to the Industrial work experience. In that process only I have chosen this Internship.</w:t>
      </w:r>
    </w:p>
    <w:p w14:paraId="4F570C1B" w14:textId="7FC09B4E" w:rsidR="00E81978" w:rsidRDefault="00C238CA" w:rsidP="00631F5C">
      <w:pPr>
        <w:ind w:firstLine="0"/>
      </w:pPr>
      <w:r>
        <w:t xml:space="preserve"> </w:t>
      </w:r>
    </w:p>
    <w:p w14:paraId="597856A0" w14:textId="1648713B" w:rsidR="00E81978" w:rsidRPr="00C31D30" w:rsidRDefault="00C238CA" w:rsidP="00C31D30">
      <w:pPr>
        <w:pStyle w:val="Heading2"/>
      </w:pPr>
      <w:r>
        <w:t>Experience</w:t>
      </w:r>
    </w:p>
    <w:p w14:paraId="33A34282" w14:textId="369B4F02" w:rsidR="005F1D86" w:rsidRDefault="005F1D86" w:rsidP="005F1D86">
      <w:pPr>
        <w:rPr>
          <w:kern w:val="0"/>
        </w:rPr>
      </w:pPr>
      <w:r>
        <w:t xml:space="preserve">   During this week, I had the opportunity to learn algorithms in the field of data science and machine learning to the </w:t>
      </w:r>
      <w:r>
        <w:t xml:space="preserve">Agriculture Crop Prediction </w:t>
      </w:r>
      <w:r>
        <w:t xml:space="preserve">project. I focused on learning and knowing various classification algorithms, including </w:t>
      </w:r>
      <w:proofErr w:type="spellStart"/>
      <w:r>
        <w:t>keras</w:t>
      </w:r>
      <w:proofErr w:type="spellEnd"/>
      <w:r>
        <w:t>, NumPy, matplotlib and deep learning models, to analyze and classify images of crops and weeds. This experience allowed me to gain practical insights into the challenges involved Agriculture Crop Predictio</w:t>
      </w:r>
      <w:r>
        <w:t>n.</w:t>
      </w:r>
    </w:p>
    <w:p w14:paraId="33957799" w14:textId="2005F6D8" w:rsidR="00355DCA" w:rsidRPr="00C31D30" w:rsidRDefault="00631F5C" w:rsidP="00C238CA">
      <w:pPr>
        <w:pStyle w:val="Heading3"/>
        <w:ind w:firstLine="0"/>
      </w:pPr>
      <w:r>
        <w:t>Content</w:t>
      </w:r>
    </w:p>
    <w:p w14:paraId="6304FB78" w14:textId="6162C92A" w:rsidR="005F1D86" w:rsidRDefault="005F1D86" w:rsidP="005F1D86">
      <w:pPr>
        <w:rPr>
          <w:kern w:val="0"/>
        </w:rPr>
      </w:pPr>
      <w:r>
        <w:t>As part of my internship, I was provided with an e-book on data science and machine learning that proved to be a valuable resource. The e-book covered a wide range of topics, including data preprocessing, feature extraction, model selection, and evaluation metrics. It provided a comprehensive understanding of the underlying concepts and methodologies in data science, which I successfully applied to the</w:t>
      </w:r>
      <w:r>
        <w:t xml:space="preserve"> Prediction of Agricultural Crop </w:t>
      </w:r>
      <w:r>
        <w:t>project.</w:t>
      </w:r>
    </w:p>
    <w:p w14:paraId="659A2069" w14:textId="5F828D64" w:rsidR="00355DCA" w:rsidRDefault="00631F5C" w:rsidP="00631F5C">
      <w:pPr>
        <w:pStyle w:val="Heading4"/>
        <w:ind w:firstLine="0"/>
      </w:pPr>
      <w:r>
        <w:t>Challenges and Hurdles</w:t>
      </w:r>
    </w:p>
    <w:p w14:paraId="490B7E59" w14:textId="178E2EEB" w:rsidR="005F1D86" w:rsidRPr="005F1D86" w:rsidRDefault="005F1D86" w:rsidP="005F1D86">
      <w:pPr>
        <w:jc w:val="both"/>
        <w:rPr>
          <w:kern w:val="0"/>
        </w:rPr>
      </w:pPr>
      <w:r w:rsidRPr="005F1D86">
        <w:t>Throughout the week, I encountered a few challenges and hurdles that required innovative solutions. I collaborated with the team to explore various ideas and algorithms to solve the problem. Additionally, optimizing the algorithms to achieve higher accuracy and efficiency was a hurdle that demanded thorough experimentation and parameter tuning.</w:t>
      </w:r>
    </w:p>
    <w:p w14:paraId="2324CCE9" w14:textId="3729AF86" w:rsidR="00355DCA" w:rsidRPr="00631F5C" w:rsidRDefault="00631F5C" w:rsidP="00631F5C">
      <w:pPr>
        <w:pStyle w:val="Heading5"/>
        <w:ind w:firstLine="0"/>
        <w:rPr>
          <w:b/>
          <w:bCs/>
        </w:rPr>
      </w:pPr>
      <w:r>
        <w:rPr>
          <w:b/>
          <w:bCs/>
        </w:rPr>
        <w:lastRenderedPageBreak/>
        <w:t xml:space="preserve">Lessons </w:t>
      </w:r>
      <w:r w:rsidRPr="00631F5C">
        <w:rPr>
          <w:b/>
          <w:bCs/>
        </w:rPr>
        <w:t>Learn</w:t>
      </w:r>
      <w:r>
        <w:rPr>
          <w:b/>
          <w:bCs/>
        </w:rPr>
        <w:t>ed</w:t>
      </w:r>
    </w:p>
    <w:p w14:paraId="4EC3B8F6" w14:textId="77777777" w:rsidR="005F1D86" w:rsidRDefault="005F1D86" w:rsidP="005F1D86">
      <w:pPr>
        <w:rPr>
          <w:kern w:val="0"/>
        </w:rPr>
      </w:pPr>
      <w:r>
        <w:t xml:space="preserve">   This week has been a significant learning experience for me. Some key lessons I learned include:</w:t>
      </w:r>
    </w:p>
    <w:p w14:paraId="459B9B32" w14:textId="77777777" w:rsidR="005F1D86" w:rsidRDefault="005F1D86" w:rsidP="005F1D86">
      <w:pPr>
        <w:pStyle w:val="ListParagraph"/>
        <w:numPr>
          <w:ilvl w:val="0"/>
          <w:numId w:val="17"/>
        </w:numPr>
      </w:pPr>
      <w:r>
        <w:rPr>
          <w:b/>
          <w:bCs/>
        </w:rPr>
        <w:t>Algorithm selection</w:t>
      </w:r>
      <w:r>
        <w:t>: Different algorithms have varying strengths and weaknesses. Understanding their characteristics and selecting the most appropriate algorithm for a specific problem is vital for achieving optimal results.</w:t>
      </w:r>
    </w:p>
    <w:p w14:paraId="7D9DA13B" w14:textId="77777777" w:rsidR="005F1D86" w:rsidRDefault="005F1D86" w:rsidP="005F1D86">
      <w:pPr>
        <w:pStyle w:val="ListParagraph"/>
        <w:ind w:left="1260"/>
      </w:pPr>
    </w:p>
    <w:p w14:paraId="233F4CFF" w14:textId="77777777" w:rsidR="005F1D86" w:rsidRDefault="005F1D86" w:rsidP="005F1D86">
      <w:r>
        <w:t xml:space="preserve">   b. </w:t>
      </w:r>
      <w:r>
        <w:rPr>
          <w:b/>
          <w:bCs/>
        </w:rPr>
        <w:t>Collaboration and communication</w:t>
      </w:r>
      <w:r>
        <w:t>: Effective collaboration and communication with team members are essential for project success. Regular discussions and sharing of insights contributed to a better understanding of the problem and improved outcomes.</w:t>
      </w:r>
    </w:p>
    <w:p w14:paraId="04589AFD" w14:textId="77777777" w:rsidR="005F1D86" w:rsidRDefault="005F1D86" w:rsidP="007C1802"/>
    <w:p w14:paraId="3618BCC8" w14:textId="77777777" w:rsidR="005F1D86" w:rsidRDefault="005F1D86" w:rsidP="007C1802"/>
    <w:p w14:paraId="714ABEB8" w14:textId="6E0F0577" w:rsidR="007C1802" w:rsidRDefault="007C1802" w:rsidP="007C1802">
      <w:proofErr w:type="spellStart"/>
      <w:r>
        <w:t>Jaganmohan</w:t>
      </w:r>
      <w:proofErr w:type="spellEnd"/>
      <w:r>
        <w:t xml:space="preserve"> Reddy Bondala</w:t>
      </w:r>
    </w:p>
    <w:sectPr w:rsidR="007C180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442C" w14:textId="77777777" w:rsidR="004E767E" w:rsidRDefault="004E767E">
      <w:pPr>
        <w:spacing w:line="240" w:lineRule="auto"/>
      </w:pPr>
      <w:r>
        <w:separator/>
      </w:r>
    </w:p>
    <w:p w14:paraId="75BD3E8C" w14:textId="77777777" w:rsidR="004E767E" w:rsidRDefault="004E767E"/>
  </w:endnote>
  <w:endnote w:type="continuationSeparator" w:id="0">
    <w:p w14:paraId="6A786667" w14:textId="77777777" w:rsidR="004E767E" w:rsidRDefault="004E767E">
      <w:pPr>
        <w:spacing w:line="240" w:lineRule="auto"/>
      </w:pPr>
      <w:r>
        <w:continuationSeparator/>
      </w:r>
    </w:p>
    <w:p w14:paraId="27FD7D79" w14:textId="77777777" w:rsidR="004E767E" w:rsidRDefault="004E7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74BB" w14:textId="77777777" w:rsidR="004E767E" w:rsidRDefault="004E767E">
      <w:pPr>
        <w:spacing w:line="240" w:lineRule="auto"/>
      </w:pPr>
      <w:r>
        <w:separator/>
      </w:r>
    </w:p>
    <w:p w14:paraId="5101FFE0" w14:textId="77777777" w:rsidR="004E767E" w:rsidRDefault="004E767E"/>
  </w:footnote>
  <w:footnote w:type="continuationSeparator" w:id="0">
    <w:p w14:paraId="359F2F05" w14:textId="77777777" w:rsidR="004E767E" w:rsidRDefault="004E767E">
      <w:pPr>
        <w:spacing w:line="240" w:lineRule="auto"/>
      </w:pPr>
      <w:r>
        <w:continuationSeparator/>
      </w:r>
    </w:p>
    <w:p w14:paraId="36DBB3ED" w14:textId="77777777" w:rsidR="004E767E" w:rsidRDefault="004E76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E3BF" w14:textId="2733E99E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8B897297E80F49CA8386E0965DC969C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238CA" w:rsidRPr="00C238CA">
          <w:t>DATA SCIENCE &amp; MACHINE LEARNING INTERNSHIP OF DURATION 6 WEEKS</w:t>
        </w:r>
        <w:r w:rsidR="00C238CA" w:rsidRPr="00C238CA">
          <w:tab/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DB18" w14:textId="329D3322" w:rsidR="00E81978" w:rsidRDefault="00C238CA">
    <w:pPr>
      <w:pStyle w:val="Header"/>
      <w:rPr>
        <w:rStyle w:val="Strong"/>
      </w:rPr>
    </w:pPr>
    <w:r>
      <w:t>DATA SCIENCE &amp; MACHINE LEARNING INTERNSHIP OF DURATION 6 WEEKS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FFB2466"/>
    <w:multiLevelType w:val="hybridMultilevel"/>
    <w:tmpl w:val="3280E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9CF26E1"/>
    <w:multiLevelType w:val="hybridMultilevel"/>
    <w:tmpl w:val="A948C386"/>
    <w:lvl w:ilvl="0" w:tplc="723A8EEE">
      <w:start w:val="1"/>
      <w:numFmt w:val="lowerLetter"/>
      <w:lvlText w:val="%1.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>
      <w:start w:val="1"/>
      <w:numFmt w:val="decimal"/>
      <w:lvlText w:val="%4."/>
      <w:lvlJc w:val="left"/>
      <w:pPr>
        <w:ind w:left="3420" w:hanging="360"/>
      </w:pPr>
    </w:lvl>
    <w:lvl w:ilvl="4" w:tplc="40090019">
      <w:start w:val="1"/>
      <w:numFmt w:val="lowerLetter"/>
      <w:lvlText w:val="%5."/>
      <w:lvlJc w:val="left"/>
      <w:pPr>
        <w:ind w:left="4140" w:hanging="360"/>
      </w:pPr>
    </w:lvl>
    <w:lvl w:ilvl="5" w:tplc="4009001B">
      <w:start w:val="1"/>
      <w:numFmt w:val="lowerRoman"/>
      <w:lvlText w:val="%6."/>
      <w:lvlJc w:val="right"/>
      <w:pPr>
        <w:ind w:left="4860" w:hanging="180"/>
      </w:pPr>
    </w:lvl>
    <w:lvl w:ilvl="6" w:tplc="4009000F">
      <w:start w:val="1"/>
      <w:numFmt w:val="decimal"/>
      <w:lvlText w:val="%7."/>
      <w:lvlJc w:val="left"/>
      <w:pPr>
        <w:ind w:left="5580" w:hanging="360"/>
      </w:pPr>
    </w:lvl>
    <w:lvl w:ilvl="7" w:tplc="40090019">
      <w:start w:val="1"/>
      <w:numFmt w:val="lowerLetter"/>
      <w:lvlText w:val="%8."/>
      <w:lvlJc w:val="left"/>
      <w:pPr>
        <w:ind w:left="6300" w:hanging="360"/>
      </w:pPr>
    </w:lvl>
    <w:lvl w:ilvl="8" w:tplc="4009001B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3373478">
    <w:abstractNumId w:val="9"/>
  </w:num>
  <w:num w:numId="2" w16cid:durableId="672873276">
    <w:abstractNumId w:val="7"/>
  </w:num>
  <w:num w:numId="3" w16cid:durableId="110901888">
    <w:abstractNumId w:val="6"/>
  </w:num>
  <w:num w:numId="4" w16cid:durableId="1262446918">
    <w:abstractNumId w:val="5"/>
  </w:num>
  <w:num w:numId="5" w16cid:durableId="223028353">
    <w:abstractNumId w:val="4"/>
  </w:num>
  <w:num w:numId="6" w16cid:durableId="1802767359">
    <w:abstractNumId w:val="8"/>
  </w:num>
  <w:num w:numId="7" w16cid:durableId="28530622">
    <w:abstractNumId w:val="3"/>
  </w:num>
  <w:num w:numId="8" w16cid:durableId="1909918411">
    <w:abstractNumId w:val="2"/>
  </w:num>
  <w:num w:numId="9" w16cid:durableId="1514808416">
    <w:abstractNumId w:val="1"/>
  </w:num>
  <w:num w:numId="10" w16cid:durableId="426771239">
    <w:abstractNumId w:val="0"/>
  </w:num>
  <w:num w:numId="11" w16cid:durableId="50620332">
    <w:abstractNumId w:val="9"/>
    <w:lvlOverride w:ilvl="0">
      <w:startOverride w:val="1"/>
    </w:lvlOverride>
  </w:num>
  <w:num w:numId="12" w16cid:durableId="926766510">
    <w:abstractNumId w:val="15"/>
  </w:num>
  <w:num w:numId="13" w16cid:durableId="1396010288">
    <w:abstractNumId w:val="12"/>
  </w:num>
  <w:num w:numId="14" w16cid:durableId="1893693797">
    <w:abstractNumId w:val="11"/>
  </w:num>
  <w:num w:numId="15" w16cid:durableId="1649556611">
    <w:abstractNumId w:val="14"/>
  </w:num>
  <w:num w:numId="16" w16cid:durableId="1544516339">
    <w:abstractNumId w:val="10"/>
  </w:num>
  <w:num w:numId="17" w16cid:durableId="11045704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58"/>
    <w:rsid w:val="000D3F41"/>
    <w:rsid w:val="00355DCA"/>
    <w:rsid w:val="004E767E"/>
    <w:rsid w:val="00551A02"/>
    <w:rsid w:val="005534FA"/>
    <w:rsid w:val="005D3A03"/>
    <w:rsid w:val="005F1D86"/>
    <w:rsid w:val="00631F5C"/>
    <w:rsid w:val="00743242"/>
    <w:rsid w:val="007C1802"/>
    <w:rsid w:val="007C6858"/>
    <w:rsid w:val="008002C0"/>
    <w:rsid w:val="008C5323"/>
    <w:rsid w:val="009A6A3B"/>
    <w:rsid w:val="00B823AA"/>
    <w:rsid w:val="00BA45DB"/>
    <w:rsid w:val="00BF4184"/>
    <w:rsid w:val="00C0601E"/>
    <w:rsid w:val="00C238CA"/>
    <w:rsid w:val="00C31D30"/>
    <w:rsid w:val="00CD6E39"/>
    <w:rsid w:val="00CF6E91"/>
    <w:rsid w:val="00D003F3"/>
    <w:rsid w:val="00D85B68"/>
    <w:rsid w:val="00E6004D"/>
    <w:rsid w:val="00E81978"/>
    <w:rsid w:val="00EA1C9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E67E4"/>
  <w15:chartTrackingRefBased/>
  <w15:docId w15:val="{91E96FDC-4302-48BD-A037-44927CDC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72CAD4A7544F2B12AB14CDB0E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8975-1D4F-4628-BF28-221388BE95B9}"/>
      </w:docPartPr>
      <w:docPartBody>
        <w:p w:rsidR="00750106" w:rsidRDefault="0044778C">
          <w:pPr>
            <w:pStyle w:val="BEA72CAD4A7544F2B12AB14CDB0E16AF"/>
          </w:pPr>
          <w:r>
            <w:t>[Title Here, up to 12 Words, on One to Two Lines]</w:t>
          </w:r>
        </w:p>
      </w:docPartBody>
    </w:docPart>
    <w:docPart>
      <w:docPartPr>
        <w:name w:val="0F8A3E4CD98E4613A8B7DF905DAD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5994-36DB-4573-9E1D-AA2FC5136743}"/>
      </w:docPartPr>
      <w:docPartBody>
        <w:p w:rsidR="00750106" w:rsidRDefault="0044778C">
          <w:pPr>
            <w:pStyle w:val="0F8A3E4CD98E4613A8B7DF905DAD737F"/>
          </w:pPr>
          <w:r>
            <w:t>Author Note</w:t>
          </w:r>
        </w:p>
      </w:docPartBody>
    </w:docPart>
    <w:docPart>
      <w:docPartPr>
        <w:name w:val="4C21AA057F35405CA2E0637BFFD1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D06F-B836-4DD9-BD16-125B585ACA76}"/>
      </w:docPartPr>
      <w:docPartBody>
        <w:p w:rsidR="00750106" w:rsidRDefault="0044778C">
          <w:pPr>
            <w:pStyle w:val="4C21AA057F35405CA2E0637BFFD13AB0"/>
          </w:pPr>
          <w:r>
            <w:t>[Title Here, up to 12 Words, on One to Two Lines]</w:t>
          </w:r>
        </w:p>
      </w:docPartBody>
    </w:docPart>
    <w:docPart>
      <w:docPartPr>
        <w:name w:val="8B897297E80F49CA8386E0965DC9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E63C-35AB-4426-94F4-1E204023FE78}"/>
      </w:docPartPr>
      <w:docPartBody>
        <w:p w:rsidR="00750106" w:rsidRDefault="0044778C">
          <w:pPr>
            <w:pStyle w:val="8B897297E80F49CA8386E0965DC969C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8C"/>
    <w:rsid w:val="0044778C"/>
    <w:rsid w:val="00750106"/>
    <w:rsid w:val="008C6295"/>
    <w:rsid w:val="00C2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72CAD4A7544F2B12AB14CDB0E16AF">
    <w:name w:val="BEA72CAD4A7544F2B12AB14CDB0E16AF"/>
  </w:style>
  <w:style w:type="paragraph" w:customStyle="1" w:styleId="0F8A3E4CD98E4613A8B7DF905DAD737F">
    <w:name w:val="0F8A3E4CD98E4613A8B7DF905DAD737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C21AA057F35405CA2E0637BFFD13AB0">
    <w:name w:val="4C21AA057F35405CA2E0637BFFD13AB0"/>
  </w:style>
  <w:style w:type="paragraph" w:customStyle="1" w:styleId="8B897297E80F49CA8386E0965DC969C2">
    <w:name w:val="8B897297E80F49CA8386E0965DC96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 SCIENCE &amp; MACHINE LEARNING INTERNSHIP OF DURATION 6 WEEKS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2048A-F28F-4FD1-875D-ACB08D79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 Campus DS&amp;ML Internship Week -2 Report</dc:title>
  <dc:subject/>
  <dc:creator>Windows User</dc:creator>
  <cp:keywords/>
  <dc:description/>
  <cp:lastModifiedBy>Jaganmohanreddy Bondala</cp:lastModifiedBy>
  <cp:revision>2</cp:revision>
  <dcterms:created xsi:type="dcterms:W3CDTF">2023-06-20T15:15:00Z</dcterms:created>
  <dcterms:modified xsi:type="dcterms:W3CDTF">2023-06-20T15:15:00Z</dcterms:modified>
</cp:coreProperties>
</file>