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D2219" w14:textId="61CC8B56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BEA72CAD4A7544F2B12AB14CDB0E16A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318A9">
            <w:t>Upskill Campus DS&amp;ML Internship Week -</w:t>
          </w:r>
          <w:r w:rsidR="00ED63E3">
            <w:t>4</w:t>
          </w:r>
          <w:r w:rsidR="00C318A9">
            <w:t xml:space="preserve"> Report</w:t>
          </w:r>
        </w:sdtContent>
      </w:sdt>
    </w:p>
    <w:p w14:paraId="76F1E7A6" w14:textId="77777777" w:rsidR="007C1802" w:rsidRDefault="00D003F3" w:rsidP="00B823AA">
      <w:pPr>
        <w:pStyle w:val="Title2"/>
      </w:pPr>
      <w:r>
        <w:t>Jaganmohan Reddy Bondala,</w:t>
      </w:r>
      <w:r w:rsidR="007C1802">
        <w:t xml:space="preserve"> </w:t>
      </w:r>
    </w:p>
    <w:p w14:paraId="5B51CDAE" w14:textId="3950B5A1" w:rsidR="00B823AA" w:rsidRDefault="00D003F3" w:rsidP="00B823AA">
      <w:pPr>
        <w:pStyle w:val="Title2"/>
      </w:pPr>
      <w:r>
        <w:t>Data Science Stream</w:t>
      </w:r>
      <w:r w:rsidR="007C1802">
        <w:t>,</w:t>
      </w:r>
    </w:p>
    <w:p w14:paraId="143367BF" w14:textId="27D4234F" w:rsidR="007C1802" w:rsidRDefault="007C1802" w:rsidP="00B823AA">
      <w:pPr>
        <w:pStyle w:val="Title2"/>
      </w:pPr>
      <w:r>
        <w:t>Bachelor Of Technology,</w:t>
      </w:r>
    </w:p>
    <w:p w14:paraId="6C4C852E" w14:textId="146C105D" w:rsidR="00E81978" w:rsidRDefault="00D003F3" w:rsidP="00B823AA">
      <w:pPr>
        <w:pStyle w:val="Title2"/>
      </w:pPr>
      <w:proofErr w:type="spellStart"/>
      <w:r>
        <w:t>Madanapalle</w:t>
      </w:r>
      <w:proofErr w:type="spellEnd"/>
      <w:r>
        <w:t xml:space="preserve"> Institute of technology and Science, </w:t>
      </w:r>
      <w:proofErr w:type="spellStart"/>
      <w:r>
        <w:t>Madanapalle</w:t>
      </w:r>
      <w:proofErr w:type="spellEnd"/>
    </w:p>
    <w:p w14:paraId="42EFC9DF" w14:textId="77777777" w:rsidR="00ED63E3" w:rsidRDefault="00ED63E3" w:rsidP="00B823AA">
      <w:pPr>
        <w:pStyle w:val="Title2"/>
      </w:pPr>
    </w:p>
    <w:p w14:paraId="66987809" w14:textId="77777777" w:rsidR="00ED63E3" w:rsidRDefault="00ED63E3" w:rsidP="00B823AA">
      <w:pPr>
        <w:pStyle w:val="Title2"/>
      </w:pPr>
    </w:p>
    <w:p w14:paraId="35D6CC45" w14:textId="77777777" w:rsidR="00ED63E3" w:rsidRDefault="00ED63E3" w:rsidP="00B823AA">
      <w:pPr>
        <w:pStyle w:val="Title2"/>
      </w:pPr>
    </w:p>
    <w:p w14:paraId="70045FB7" w14:textId="77777777" w:rsidR="00ED63E3" w:rsidRDefault="00ED63E3" w:rsidP="00B823AA">
      <w:pPr>
        <w:pStyle w:val="Title2"/>
      </w:pPr>
    </w:p>
    <w:p w14:paraId="0578D4E2" w14:textId="77777777" w:rsidR="00ED63E3" w:rsidRDefault="00ED63E3" w:rsidP="00B823AA">
      <w:pPr>
        <w:pStyle w:val="Title2"/>
      </w:pPr>
    </w:p>
    <w:p w14:paraId="0FBFAE68" w14:textId="77777777" w:rsidR="00ED63E3" w:rsidRDefault="00ED63E3" w:rsidP="00B823AA">
      <w:pPr>
        <w:pStyle w:val="Title2"/>
      </w:pPr>
    </w:p>
    <w:sdt>
      <w:sdtPr>
        <w:alias w:val="Author Note:"/>
        <w:tag w:val="Author Note:"/>
        <w:id w:val="266668659"/>
        <w:placeholder>
          <w:docPart w:val="0F8A3E4CD98E4613A8B7DF905DAD737F"/>
        </w:placeholder>
        <w:temporary/>
        <w:showingPlcHdr/>
        <w15:appearance w15:val="hidden"/>
      </w:sdtPr>
      <w:sdtContent>
        <w:p w14:paraId="4E9E15B2" w14:textId="2B44F72C" w:rsidR="00E81978" w:rsidRDefault="005D3A03">
          <w:pPr>
            <w:pStyle w:val="Title"/>
          </w:pPr>
          <w:r>
            <w:t>Author Note</w:t>
          </w:r>
        </w:p>
      </w:sdtContent>
    </w:sdt>
    <w:p w14:paraId="21B31B5E" w14:textId="04562C95" w:rsidR="00E81978" w:rsidRDefault="00D003F3" w:rsidP="00B823AA">
      <w:pPr>
        <w:pStyle w:val="Title2"/>
      </w:pPr>
      <w:proofErr w:type="spellStart"/>
      <w:r>
        <w:t>Madanapalle</w:t>
      </w:r>
      <w:proofErr w:type="spellEnd"/>
      <w:r>
        <w:t xml:space="preserve"> Institute of Technology and Science, Madanpalle</w:t>
      </w:r>
      <w:r>
        <w:br/>
        <w:t>Pincode: 517325</w:t>
      </w:r>
    </w:p>
    <w:p w14:paraId="6F2DA67C" w14:textId="4739BD18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4C21AA057F35405CA2E0637BFFD13A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ED63E3">
            <w:t>Upskill Campus DS&amp;ML Internship Week -4 Report</w:t>
          </w:r>
        </w:sdtContent>
      </w:sdt>
    </w:p>
    <w:p w14:paraId="7A920858" w14:textId="5ECF96F9" w:rsidR="00E81978" w:rsidRDefault="00C238CA">
      <w:pPr>
        <w:pStyle w:val="Heading1"/>
      </w:pPr>
      <w:r>
        <w:t>INTRODUCTION</w:t>
      </w:r>
    </w:p>
    <w:p w14:paraId="1B1302EA" w14:textId="77777777" w:rsidR="00631F5C" w:rsidRDefault="00C238CA">
      <w:r>
        <w:t xml:space="preserve">Being a Data Science </w:t>
      </w:r>
      <w:proofErr w:type="gramStart"/>
      <w:r>
        <w:t>student ,</w:t>
      </w:r>
      <w:proofErr w:type="gramEnd"/>
      <w:r>
        <w:t xml:space="preserve"> It is very important to work for Internships and get exposure to the Industrial work experience. In that process only I have chosen this Internship.</w:t>
      </w:r>
    </w:p>
    <w:p w14:paraId="4F570C1B" w14:textId="7FC09B4E" w:rsidR="00E81978" w:rsidRDefault="00C238CA" w:rsidP="00631F5C">
      <w:pPr>
        <w:ind w:firstLine="0"/>
      </w:pPr>
      <w:r>
        <w:t xml:space="preserve"> </w:t>
      </w:r>
    </w:p>
    <w:p w14:paraId="597856A0" w14:textId="1648713B" w:rsidR="00E81978" w:rsidRPr="00C31D30" w:rsidRDefault="00C238CA" w:rsidP="00C31D30">
      <w:pPr>
        <w:pStyle w:val="Heading2"/>
      </w:pPr>
      <w:r>
        <w:t>Experience</w:t>
      </w:r>
    </w:p>
    <w:p w14:paraId="33A34282" w14:textId="05A83FB4" w:rsidR="005F1D86" w:rsidRDefault="005F1D86" w:rsidP="005F1D86">
      <w:pPr>
        <w:rPr>
          <w:kern w:val="0"/>
        </w:rPr>
      </w:pPr>
      <w:r>
        <w:t xml:space="preserve">   During this week, </w:t>
      </w:r>
      <w:r w:rsidR="00ED63E3">
        <w:t xml:space="preserve">experienced and enhanced the knowledge of Machine Learning concepts and different types of approaches of Machine Learning algorithms and </w:t>
      </w:r>
      <w:r w:rsidR="00E87104">
        <w:t>Linear functions in Data Science. This figured me out a lot of constraints in the Prediction of Crop Yield project by optimizing Machine Learning Techniques</w:t>
      </w:r>
    </w:p>
    <w:p w14:paraId="33957799" w14:textId="2005F6D8" w:rsidR="00355DCA" w:rsidRPr="00C31D30" w:rsidRDefault="00631F5C" w:rsidP="00C238CA">
      <w:pPr>
        <w:pStyle w:val="Heading3"/>
        <w:ind w:firstLine="0"/>
      </w:pPr>
      <w:r>
        <w:t>Content</w:t>
      </w:r>
    </w:p>
    <w:p w14:paraId="6304FB78" w14:textId="4BFABDDE" w:rsidR="005F1D86" w:rsidRDefault="005F1D86" w:rsidP="005F1D86">
      <w:pPr>
        <w:rPr>
          <w:kern w:val="0"/>
        </w:rPr>
      </w:pPr>
      <w:r>
        <w:t xml:space="preserve">As part of my internship, I was provided with an e-book on </w:t>
      </w:r>
      <w:r w:rsidR="00E87104">
        <w:t>Machine Learning</w:t>
      </w:r>
      <w:r>
        <w:t>. It provided a comprehensive understanding of the underlying concepts and methodologies i</w:t>
      </w:r>
      <w:r w:rsidR="00C318A9">
        <w:t>n</w:t>
      </w:r>
      <w:r w:rsidR="00E87104">
        <w:t xml:space="preserve"> Machine Learning</w:t>
      </w:r>
      <w:r>
        <w:t xml:space="preserve">, which </w:t>
      </w:r>
      <w:r w:rsidR="00E87104">
        <w:t xml:space="preserve">enhanced </w:t>
      </w:r>
      <w:r>
        <w:t>successfully applied to the Prediction of Agricultural Crop project.</w:t>
      </w:r>
    </w:p>
    <w:p w14:paraId="659A2069" w14:textId="5F828D64" w:rsidR="00355DCA" w:rsidRDefault="00631F5C" w:rsidP="00631F5C">
      <w:pPr>
        <w:pStyle w:val="Heading4"/>
        <w:ind w:firstLine="0"/>
      </w:pPr>
      <w:r>
        <w:t>Challenges and Hurdles</w:t>
      </w:r>
    </w:p>
    <w:p w14:paraId="490B7E59" w14:textId="178E2EEB" w:rsidR="005F1D86" w:rsidRPr="005F1D86" w:rsidRDefault="005F1D86" w:rsidP="005F1D86">
      <w:pPr>
        <w:jc w:val="both"/>
        <w:rPr>
          <w:kern w:val="0"/>
        </w:rPr>
      </w:pPr>
      <w:r w:rsidRPr="005F1D86">
        <w:t>Throughout the week, I encountered a few challenges and hurdles that required innovative solutions. I collaborated with the team to explore various ideas and algorithms to solve the problem. Additionally, optimizing the algorithms to achieve higher accuracy and efficiency was a hurdle that demanded thorough experimentation and parameter tuning.</w:t>
      </w:r>
    </w:p>
    <w:p w14:paraId="2324CCE9" w14:textId="3729AF86" w:rsidR="00355DCA" w:rsidRPr="00631F5C" w:rsidRDefault="00631F5C" w:rsidP="00631F5C">
      <w:pPr>
        <w:pStyle w:val="Heading5"/>
        <w:ind w:firstLine="0"/>
        <w:rPr>
          <w:b/>
          <w:bCs/>
        </w:rPr>
      </w:pPr>
      <w:r>
        <w:rPr>
          <w:b/>
          <w:bCs/>
        </w:rPr>
        <w:t xml:space="preserve">Lessons </w:t>
      </w:r>
      <w:r w:rsidRPr="00631F5C">
        <w:rPr>
          <w:b/>
          <w:bCs/>
        </w:rPr>
        <w:t>Learn</w:t>
      </w:r>
      <w:r>
        <w:rPr>
          <w:b/>
          <w:bCs/>
        </w:rPr>
        <w:t>ed</w:t>
      </w:r>
    </w:p>
    <w:p w14:paraId="4EC3B8F6" w14:textId="77777777" w:rsidR="005F1D86" w:rsidRDefault="005F1D86" w:rsidP="005F1D86">
      <w:pPr>
        <w:rPr>
          <w:kern w:val="0"/>
        </w:rPr>
      </w:pPr>
      <w:r>
        <w:t xml:space="preserve">   This week has been a significant learning experience for me. Some key lessons I learned include:</w:t>
      </w:r>
    </w:p>
    <w:p w14:paraId="233F4CFF" w14:textId="67BFB7D7" w:rsidR="005F1D86" w:rsidRDefault="00E87104" w:rsidP="00C318A9">
      <w:pPr>
        <w:pStyle w:val="ListParagraph"/>
        <w:numPr>
          <w:ilvl w:val="0"/>
          <w:numId w:val="19"/>
        </w:numPr>
      </w:pPr>
      <w:r>
        <w:lastRenderedPageBreak/>
        <w:t>Machine Learning plays a vital role in Predictions and Solving many more advanced concepts.</w:t>
      </w:r>
    </w:p>
    <w:p w14:paraId="399BCD9A" w14:textId="3FCD9FB8" w:rsidR="00C318A9" w:rsidRDefault="00835E76" w:rsidP="00C318A9">
      <w:pPr>
        <w:pStyle w:val="ListParagraph"/>
        <w:numPr>
          <w:ilvl w:val="0"/>
          <w:numId w:val="19"/>
        </w:numPr>
      </w:pPr>
      <w:r>
        <w:t>Applying the Machine Learning concepts in real world problems.</w:t>
      </w:r>
    </w:p>
    <w:p w14:paraId="04589AFD" w14:textId="77777777" w:rsidR="005F1D86" w:rsidRDefault="005F1D86" w:rsidP="007C1802"/>
    <w:p w14:paraId="3618BCC8" w14:textId="77777777" w:rsidR="005F1D86" w:rsidRDefault="005F1D86" w:rsidP="007C1802"/>
    <w:p w14:paraId="0B43EBC1" w14:textId="77777777" w:rsidR="00835E76" w:rsidRDefault="00835E76" w:rsidP="00835E76">
      <w:pPr>
        <w:ind w:firstLine="0"/>
      </w:pPr>
    </w:p>
    <w:p w14:paraId="7BB565AC" w14:textId="77777777" w:rsidR="00835E76" w:rsidRDefault="00835E76" w:rsidP="00835E76">
      <w:pPr>
        <w:ind w:firstLine="0"/>
      </w:pPr>
    </w:p>
    <w:p w14:paraId="714ABEB8" w14:textId="47B812C8" w:rsidR="007C1802" w:rsidRDefault="007C1802" w:rsidP="00835E76">
      <w:pPr>
        <w:ind w:firstLine="0"/>
      </w:pPr>
      <w:r>
        <w:t>Jaganmohan Reddy Bondala</w:t>
      </w:r>
    </w:p>
    <w:sectPr w:rsidR="007C1802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438D2" w14:textId="77777777" w:rsidR="002D7BF3" w:rsidRDefault="002D7BF3">
      <w:pPr>
        <w:spacing w:line="240" w:lineRule="auto"/>
      </w:pPr>
      <w:r>
        <w:separator/>
      </w:r>
    </w:p>
    <w:p w14:paraId="0E94C063" w14:textId="77777777" w:rsidR="002D7BF3" w:rsidRDefault="002D7BF3"/>
  </w:endnote>
  <w:endnote w:type="continuationSeparator" w:id="0">
    <w:p w14:paraId="0D785750" w14:textId="77777777" w:rsidR="002D7BF3" w:rsidRDefault="002D7BF3">
      <w:pPr>
        <w:spacing w:line="240" w:lineRule="auto"/>
      </w:pPr>
      <w:r>
        <w:continuationSeparator/>
      </w:r>
    </w:p>
    <w:p w14:paraId="5CBA629D" w14:textId="77777777" w:rsidR="002D7BF3" w:rsidRDefault="002D7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7F58" w14:textId="77777777" w:rsidR="002D7BF3" w:rsidRDefault="002D7BF3">
      <w:pPr>
        <w:spacing w:line="240" w:lineRule="auto"/>
      </w:pPr>
      <w:r>
        <w:separator/>
      </w:r>
    </w:p>
    <w:p w14:paraId="1E895DD0" w14:textId="77777777" w:rsidR="002D7BF3" w:rsidRDefault="002D7BF3"/>
  </w:footnote>
  <w:footnote w:type="continuationSeparator" w:id="0">
    <w:p w14:paraId="46F3F2C4" w14:textId="77777777" w:rsidR="002D7BF3" w:rsidRDefault="002D7BF3">
      <w:pPr>
        <w:spacing w:line="240" w:lineRule="auto"/>
      </w:pPr>
      <w:r>
        <w:continuationSeparator/>
      </w:r>
    </w:p>
    <w:p w14:paraId="17B52225" w14:textId="77777777" w:rsidR="002D7BF3" w:rsidRDefault="002D7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E3BF" w14:textId="2733E99E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8B897297E80F49CA8386E0965DC969C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238CA" w:rsidRPr="00C238CA">
          <w:t>DATA SCIENCE &amp; MACHINE LEARNING INTERNSHIP OF DURATION 6 WEEKS</w:t>
        </w:r>
        <w:r w:rsidR="00C238CA" w:rsidRPr="00C238CA">
          <w:tab/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2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DB18" w14:textId="329D3322" w:rsidR="00E81978" w:rsidRDefault="00C238CA">
    <w:pPr>
      <w:pStyle w:val="Header"/>
      <w:rPr>
        <w:rStyle w:val="Strong"/>
      </w:rPr>
    </w:pPr>
    <w:r>
      <w:t>DATA SCIENCE &amp; MACHINE LEARNING INTERNSHIP OF DURATION 6 WEEKS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7C6858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FB2466"/>
    <w:multiLevelType w:val="hybridMultilevel"/>
    <w:tmpl w:val="3280E1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0E4175"/>
    <w:multiLevelType w:val="hybridMultilevel"/>
    <w:tmpl w:val="AFB8A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9CF26E1"/>
    <w:multiLevelType w:val="hybridMultilevel"/>
    <w:tmpl w:val="A948C386"/>
    <w:lvl w:ilvl="0" w:tplc="723A8EEE">
      <w:start w:val="1"/>
      <w:numFmt w:val="lowerLetter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3373478">
    <w:abstractNumId w:val="9"/>
  </w:num>
  <w:num w:numId="2" w16cid:durableId="672873276">
    <w:abstractNumId w:val="7"/>
  </w:num>
  <w:num w:numId="3" w16cid:durableId="110901888">
    <w:abstractNumId w:val="6"/>
  </w:num>
  <w:num w:numId="4" w16cid:durableId="1262446918">
    <w:abstractNumId w:val="5"/>
  </w:num>
  <w:num w:numId="5" w16cid:durableId="223028353">
    <w:abstractNumId w:val="4"/>
  </w:num>
  <w:num w:numId="6" w16cid:durableId="1802767359">
    <w:abstractNumId w:val="8"/>
  </w:num>
  <w:num w:numId="7" w16cid:durableId="28530622">
    <w:abstractNumId w:val="3"/>
  </w:num>
  <w:num w:numId="8" w16cid:durableId="1909918411">
    <w:abstractNumId w:val="2"/>
  </w:num>
  <w:num w:numId="9" w16cid:durableId="1514808416">
    <w:abstractNumId w:val="1"/>
  </w:num>
  <w:num w:numId="10" w16cid:durableId="426771239">
    <w:abstractNumId w:val="0"/>
  </w:num>
  <w:num w:numId="11" w16cid:durableId="50620332">
    <w:abstractNumId w:val="9"/>
    <w:lvlOverride w:ilvl="0">
      <w:startOverride w:val="1"/>
    </w:lvlOverride>
  </w:num>
  <w:num w:numId="12" w16cid:durableId="926766510">
    <w:abstractNumId w:val="16"/>
  </w:num>
  <w:num w:numId="13" w16cid:durableId="1396010288">
    <w:abstractNumId w:val="13"/>
  </w:num>
  <w:num w:numId="14" w16cid:durableId="1893693797">
    <w:abstractNumId w:val="12"/>
  </w:num>
  <w:num w:numId="15" w16cid:durableId="1649556611">
    <w:abstractNumId w:val="15"/>
  </w:num>
  <w:num w:numId="16" w16cid:durableId="1544516339">
    <w:abstractNumId w:val="10"/>
  </w:num>
  <w:num w:numId="17" w16cid:durableId="11045704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60277796">
    <w:abstractNumId w:val="14"/>
  </w:num>
  <w:num w:numId="19" w16cid:durableId="1882866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858"/>
    <w:rsid w:val="000D3F41"/>
    <w:rsid w:val="00144357"/>
    <w:rsid w:val="002D7BF3"/>
    <w:rsid w:val="00355DCA"/>
    <w:rsid w:val="004E767E"/>
    <w:rsid w:val="00551A02"/>
    <w:rsid w:val="005534FA"/>
    <w:rsid w:val="005D3A03"/>
    <w:rsid w:val="005F1D86"/>
    <w:rsid w:val="00631F5C"/>
    <w:rsid w:val="00743242"/>
    <w:rsid w:val="007C1802"/>
    <w:rsid w:val="007C6858"/>
    <w:rsid w:val="008002C0"/>
    <w:rsid w:val="00835E76"/>
    <w:rsid w:val="008C5323"/>
    <w:rsid w:val="009A6A3B"/>
    <w:rsid w:val="00B823AA"/>
    <w:rsid w:val="00BA45DB"/>
    <w:rsid w:val="00BF4184"/>
    <w:rsid w:val="00BF4295"/>
    <w:rsid w:val="00C0601E"/>
    <w:rsid w:val="00C238CA"/>
    <w:rsid w:val="00C318A9"/>
    <w:rsid w:val="00C31D30"/>
    <w:rsid w:val="00CD6E39"/>
    <w:rsid w:val="00CF6E91"/>
    <w:rsid w:val="00D003F3"/>
    <w:rsid w:val="00D85B68"/>
    <w:rsid w:val="00E6004D"/>
    <w:rsid w:val="00E81978"/>
    <w:rsid w:val="00E87104"/>
    <w:rsid w:val="00EA1C9C"/>
    <w:rsid w:val="00ED63E3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E67E4"/>
  <w15:chartTrackingRefBased/>
  <w15:docId w15:val="{91E96FDC-4302-48BD-A037-44927CDC0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Professional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EA72CAD4A7544F2B12AB14CDB0E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18975-1D4F-4628-BF28-221388BE95B9}"/>
      </w:docPartPr>
      <w:docPartBody>
        <w:p w:rsidR="00750106" w:rsidRDefault="0044778C">
          <w:pPr>
            <w:pStyle w:val="BEA72CAD4A7544F2B12AB14CDB0E16AF"/>
          </w:pPr>
          <w:r>
            <w:t>[Title Here, up to 12 Words, on One to Two Lines]</w:t>
          </w:r>
        </w:p>
      </w:docPartBody>
    </w:docPart>
    <w:docPart>
      <w:docPartPr>
        <w:name w:val="0F8A3E4CD98E4613A8B7DF905DAD7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25994-36DB-4573-9E1D-AA2FC5136743}"/>
      </w:docPartPr>
      <w:docPartBody>
        <w:p w:rsidR="00750106" w:rsidRDefault="0044778C">
          <w:pPr>
            <w:pStyle w:val="0F8A3E4CD98E4613A8B7DF905DAD737F"/>
          </w:pPr>
          <w:r>
            <w:t>Author Note</w:t>
          </w:r>
        </w:p>
      </w:docPartBody>
    </w:docPart>
    <w:docPart>
      <w:docPartPr>
        <w:name w:val="4C21AA057F35405CA2E0637BFFD13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2D06F-B836-4DD9-BD16-125B585ACA76}"/>
      </w:docPartPr>
      <w:docPartBody>
        <w:p w:rsidR="00750106" w:rsidRDefault="0044778C">
          <w:pPr>
            <w:pStyle w:val="4C21AA057F35405CA2E0637BFFD13AB0"/>
          </w:pPr>
          <w:r>
            <w:t>[Title Here, up to 12 Words, on One to Two Lines]</w:t>
          </w:r>
        </w:p>
      </w:docPartBody>
    </w:docPart>
    <w:docPart>
      <w:docPartPr>
        <w:name w:val="8B897297E80F49CA8386E0965DC96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E63C-35AB-4426-94F4-1E204023FE78}"/>
      </w:docPartPr>
      <w:docPartBody>
        <w:p w:rsidR="00750106" w:rsidRDefault="0044778C">
          <w:pPr>
            <w:pStyle w:val="8B897297E80F49CA8386E0965DC969C2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78C"/>
    <w:rsid w:val="0044778C"/>
    <w:rsid w:val="0065688B"/>
    <w:rsid w:val="00750106"/>
    <w:rsid w:val="008C6295"/>
    <w:rsid w:val="00C259AE"/>
    <w:rsid w:val="00C3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A72CAD4A7544F2B12AB14CDB0E16AF">
    <w:name w:val="BEA72CAD4A7544F2B12AB14CDB0E16AF"/>
  </w:style>
  <w:style w:type="paragraph" w:customStyle="1" w:styleId="0F8A3E4CD98E4613A8B7DF905DAD737F">
    <w:name w:val="0F8A3E4CD98E4613A8B7DF905DAD737F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4C21AA057F35405CA2E0637BFFD13AB0">
    <w:name w:val="4C21AA057F35405CA2E0637BFFD13AB0"/>
  </w:style>
  <w:style w:type="paragraph" w:customStyle="1" w:styleId="8B897297E80F49CA8386E0965DC969C2">
    <w:name w:val="8B897297E80F49CA8386E0965DC96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DATA SCIENCE &amp; MACHINE LEARNING INTERNSHIP OF DURATION 6 WEEKS	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2048A-F28F-4FD1-875D-ACB08D791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Professional APA Style paper 7th edition</Template>
  <TotalTime>0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Upskill Campus DS&amp;ML Internship Week -3 Report</vt:lpstr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Upskill Campus DS&amp;ML Internship Week -4 Report</dc:title>
  <dc:subject/>
  <dc:creator>Windows User</dc:creator>
  <cp:keywords/>
  <dc:description/>
  <cp:lastModifiedBy>Jaganmohanreddy Bondala</cp:lastModifiedBy>
  <cp:revision>2</cp:revision>
  <dcterms:created xsi:type="dcterms:W3CDTF">2023-07-01T05:05:00Z</dcterms:created>
  <dcterms:modified xsi:type="dcterms:W3CDTF">2023-07-01T05:05:00Z</dcterms:modified>
</cp:coreProperties>
</file>